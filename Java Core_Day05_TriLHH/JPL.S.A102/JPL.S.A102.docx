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77777777" w:rsidR="005E64CE" w:rsidRPr="007355B1" w:rsidRDefault="00B41976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Java SE 8 Programming Language</w:t>
      </w:r>
    </w:p>
    <w:p w14:paraId="1699FAE8" w14:textId="58395075" w:rsidR="005E64CE" w:rsidRPr="007355B1" w:rsidRDefault="00491AF6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Assignments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C83F9A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  <w:sz w:val="6"/>
        </w:rPr>
      </w:pPr>
    </w:p>
    <w:tbl>
      <w:tblPr>
        <w:tblW w:w="9554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598"/>
        <w:gridCol w:w="1598"/>
        <w:gridCol w:w="1599"/>
      </w:tblGrid>
      <w:tr w:rsidR="007355B1" w:rsidRPr="007355B1" w14:paraId="2EA1AB18" w14:textId="77777777" w:rsidTr="002B7B29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598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598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599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2B7B29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62F7DF95" w:rsidR="007355B1" w:rsidRPr="007355B1" w:rsidRDefault="00524D44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</w:t>
            </w:r>
            <w:r w:rsidR="00C83F9A">
              <w:rPr>
                <w:rFonts w:ascii="Arial" w:hAnsi="Arial" w:cs="Arial"/>
                <w:sz w:val="18"/>
                <w:szCs w:val="18"/>
              </w:rPr>
              <w:t xml:space="preserve"> new</w:t>
            </w:r>
            <w:r>
              <w:rPr>
                <w:rFonts w:ascii="Arial" w:hAnsi="Arial" w:cs="Arial"/>
                <w:sz w:val="18"/>
                <w:szCs w:val="18"/>
              </w:rPr>
              <w:t xml:space="preserve"> labs</w:t>
            </w:r>
          </w:p>
        </w:tc>
        <w:tc>
          <w:tcPr>
            <w:tcW w:w="1598" w:type="dxa"/>
          </w:tcPr>
          <w:p w14:paraId="766C5DFD" w14:textId="23E2575B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598" w:type="dxa"/>
          </w:tcPr>
          <w:p w14:paraId="365EB0F1" w14:textId="216F7292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599" w:type="dxa"/>
          </w:tcPr>
          <w:p w14:paraId="69B6D51B" w14:textId="4B8B14EB" w:rsidR="007355B1" w:rsidRPr="007355B1" w:rsidRDefault="00C83F9A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1287A3A6" w14:textId="77777777" w:rsidTr="002B7B29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25FAF930" w:rsidR="007355B1" w:rsidRPr="007355B1" w:rsidRDefault="004C00C9" w:rsidP="004C00C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12/May</w:t>
            </w:r>
            <w:r w:rsidR="00B41976">
              <w:rPr>
                <w:rFonts w:ascii="Arial" w:hAnsi="Arial" w:cs="Arial"/>
                <w:sz w:val="18"/>
                <w:szCs w:val="18"/>
              </w:rPr>
              <w:t>/2019</w:t>
            </w:r>
          </w:p>
        </w:tc>
        <w:tc>
          <w:tcPr>
            <w:tcW w:w="2689" w:type="dxa"/>
          </w:tcPr>
          <w:p w14:paraId="32F32D4E" w14:textId="2C7C93CC" w:rsidR="007355B1" w:rsidRPr="007355B1" w:rsidRDefault="004C00C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exercise</w:t>
            </w:r>
          </w:p>
        </w:tc>
        <w:tc>
          <w:tcPr>
            <w:tcW w:w="1598" w:type="dxa"/>
          </w:tcPr>
          <w:p w14:paraId="361DD76A" w14:textId="2805D257" w:rsidR="007355B1" w:rsidRPr="007355B1" w:rsidRDefault="004C00C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598" w:type="dxa"/>
          </w:tcPr>
          <w:p w14:paraId="31DDBB53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599" w:type="dxa"/>
          </w:tcPr>
          <w:p w14:paraId="22683360" w14:textId="64EBFF54" w:rsidR="007355B1" w:rsidRPr="007355B1" w:rsidRDefault="002B7B2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776470B2" w14:textId="77777777" w:rsidTr="002B7B29">
        <w:tc>
          <w:tcPr>
            <w:tcW w:w="540" w:type="dxa"/>
          </w:tcPr>
          <w:p w14:paraId="789DCC80" w14:textId="77777777" w:rsidR="007355B1" w:rsidRPr="007355B1" w:rsidRDefault="007355B1" w:rsidP="004C00C9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6E0C3396" w:rsidR="007355B1" w:rsidRPr="007355B1" w:rsidRDefault="004C00C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23F9EF78" w14:textId="6523E106" w:rsidR="007355B1" w:rsidRPr="007355B1" w:rsidRDefault="004C00C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598" w:type="dxa"/>
          </w:tcPr>
          <w:p w14:paraId="4664860A" w14:textId="026322F5" w:rsidR="007355B1" w:rsidRPr="007355B1" w:rsidRDefault="004C00C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598" w:type="dxa"/>
          </w:tcPr>
          <w:p w14:paraId="1977175C" w14:textId="3040D231" w:rsidR="007355B1" w:rsidRPr="007355B1" w:rsidRDefault="004C00C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599" w:type="dxa"/>
          </w:tcPr>
          <w:p w14:paraId="08C7E337" w14:textId="41CC7CB1" w:rsidR="007355B1" w:rsidRPr="007355B1" w:rsidRDefault="004C00C9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59A5279E" w14:textId="77777777" w:rsidTr="002B7B29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2B7B29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2B7B29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2B7B29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2B7B29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2B7B29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2B7B29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8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9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C4365A">
      <w:pPr>
        <w:pStyle w:val="TOCHeading"/>
      </w:pPr>
      <w:r w:rsidRPr="007355B1">
        <w:lastRenderedPageBreak/>
        <w:t>Contents</w:t>
      </w:r>
    </w:p>
    <w:bookmarkStart w:id="0" w:name="_GoBack"/>
    <w:bookmarkEnd w:id="0"/>
    <w:p w14:paraId="313D7E68" w14:textId="77777777" w:rsidR="00A00F2B" w:rsidRDefault="0071125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 Style,2" </w:instrText>
      </w:r>
      <w:r>
        <w:rPr>
          <w:rFonts w:cs="Arial"/>
        </w:rPr>
        <w:fldChar w:fldCharType="separate"/>
      </w:r>
      <w:hyperlink w:anchor="_Toc15999089" w:history="1">
        <w:r w:rsidR="00A00F2B" w:rsidRPr="00B46E24">
          <w:rPr>
            <w:rStyle w:val="Hyperlink"/>
            <w:noProof/>
          </w:rPr>
          <w:t>Assignment 1 – Option 2: Basic OOP</w:t>
        </w:r>
        <w:r w:rsidR="00A00F2B">
          <w:rPr>
            <w:noProof/>
            <w:webHidden/>
          </w:rPr>
          <w:tab/>
        </w:r>
        <w:r w:rsidR="00A00F2B">
          <w:rPr>
            <w:noProof/>
            <w:webHidden/>
          </w:rPr>
          <w:fldChar w:fldCharType="begin"/>
        </w:r>
        <w:r w:rsidR="00A00F2B">
          <w:rPr>
            <w:noProof/>
            <w:webHidden/>
          </w:rPr>
          <w:instrText xml:space="preserve"> PAGEREF _Toc15999089 \h </w:instrText>
        </w:r>
        <w:r w:rsidR="00A00F2B">
          <w:rPr>
            <w:noProof/>
            <w:webHidden/>
          </w:rPr>
        </w:r>
        <w:r w:rsidR="00A00F2B">
          <w:rPr>
            <w:noProof/>
            <w:webHidden/>
          </w:rPr>
          <w:fldChar w:fldCharType="separate"/>
        </w:r>
        <w:r w:rsidR="00A00F2B">
          <w:rPr>
            <w:noProof/>
            <w:webHidden/>
          </w:rPr>
          <w:t>4</w:t>
        </w:r>
        <w:r w:rsidR="00A00F2B">
          <w:rPr>
            <w:noProof/>
            <w:webHidden/>
          </w:rPr>
          <w:fldChar w:fldCharType="end"/>
        </w:r>
      </w:hyperlink>
    </w:p>
    <w:p w14:paraId="1F271867" w14:textId="77777777" w:rsidR="00A00F2B" w:rsidRDefault="00A00F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5999090" w:history="1">
        <w:r w:rsidRPr="00B46E24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FD8DF" w14:textId="77777777" w:rsidR="00A00F2B" w:rsidRDefault="00A00F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5999091" w:history="1">
        <w:r w:rsidRPr="00B46E24">
          <w:rPr>
            <w:rStyle w:val="Hyperlink"/>
            <w:noProof/>
          </w:rPr>
          <w:t>Working Environments: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8FB85B" w14:textId="77777777" w:rsidR="00A00F2B" w:rsidRDefault="00A00F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5999092" w:history="1">
        <w:r w:rsidRPr="00B46E24">
          <w:rPr>
            <w:rStyle w:val="Hyperlink"/>
            <w:noProof/>
          </w:rPr>
          <w:t>Assignment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A050A1" w14:textId="77777777" w:rsidR="00A00F2B" w:rsidRDefault="00A00F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5999093" w:history="1">
        <w:r w:rsidRPr="00B46E24">
          <w:rPr>
            <w:rStyle w:val="Hyperlink"/>
            <w:noProof/>
          </w:rPr>
          <w:t>Functional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1F49A" w14:textId="77777777" w:rsidR="00A00F2B" w:rsidRDefault="00A00F2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5999094" w:history="1">
        <w:r w:rsidRPr="00B46E24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_Toc15999094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405529" w14:textId="4C73A421" w:rsidR="002F3B39" w:rsidRPr="007355B1" w:rsidRDefault="0071125A">
      <w:pPr>
        <w:rPr>
          <w:rFonts w:cs="Arial"/>
        </w:rPr>
      </w:pPr>
      <w:r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634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226"/>
      </w:tblGrid>
      <w:tr w:rsidR="00D01CEC" w:rsidRPr="00475B9E" w14:paraId="411E5CF4" w14:textId="77777777" w:rsidTr="003003CA">
        <w:trPr>
          <w:trHeight w:val="1331"/>
        </w:trPr>
        <w:tc>
          <w:tcPr>
            <w:tcW w:w="3408" w:type="dxa"/>
            <w:vAlign w:val="center"/>
          </w:tcPr>
          <w:p w14:paraId="59C39650" w14:textId="4FACFFEE" w:rsidR="00D01CEC" w:rsidRPr="00B43987" w:rsidRDefault="00B43987" w:rsidP="00B43987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AE333E3" wp14:editId="394A70EB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shd w:val="clear" w:color="auto" w:fill="2F5496" w:themeFill="accent5" w:themeFillShade="BF"/>
            <w:vAlign w:val="center"/>
          </w:tcPr>
          <w:p w14:paraId="3F6A6A2E" w14:textId="2F39B07A" w:rsidR="00D01CEC" w:rsidRPr="00EF3F1B" w:rsidRDefault="00D01CEC" w:rsidP="000D1110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2139C8">
              <w:rPr>
                <w:rFonts w:cs="Arial"/>
                <w:b/>
                <w:color w:val="FFFFFF" w:themeColor="background1"/>
                <w:sz w:val="20"/>
                <w:szCs w:val="24"/>
              </w:rPr>
              <w:t>JPL.S</w:t>
            </w:r>
            <w:r w:rsidR="007126BF">
              <w:rPr>
                <w:rFonts w:cs="Arial"/>
                <w:b/>
                <w:color w:val="FFFFFF" w:themeColor="background1"/>
                <w:sz w:val="20"/>
                <w:szCs w:val="24"/>
              </w:rPr>
              <w:t>.A102</w:t>
            </w:r>
          </w:p>
          <w:p w14:paraId="70784EDC" w14:textId="3D70BCFA" w:rsidR="00D01CEC" w:rsidRPr="00D20FC2" w:rsidRDefault="003A5B81" w:rsidP="000D1110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D20FC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SHORT</w:t>
            </w:r>
          </w:p>
          <w:p w14:paraId="52763A31" w14:textId="630A0B14" w:rsidR="00D01CEC" w:rsidRPr="00890112" w:rsidRDefault="00D01CEC" w:rsidP="000D1110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14:paraId="1CA355C6" w14:textId="37B33B96" w:rsidR="00D01CEC" w:rsidRPr="0025607C" w:rsidRDefault="00D01CEC" w:rsidP="000C4D8E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C4D8E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1C6EA1" w:rsidRDefault="007A5F82" w:rsidP="007A5F82">
      <w:pPr>
        <w:rPr>
          <w:rFonts w:cs="Arial"/>
          <w:color w:val="0070C0"/>
          <w:sz w:val="6"/>
        </w:rPr>
      </w:pPr>
    </w:p>
    <w:p w14:paraId="5CA33535" w14:textId="7312B009" w:rsidR="004710A6" w:rsidRDefault="004710A6" w:rsidP="004710A6">
      <w:pPr>
        <w:pStyle w:val="Heading1"/>
        <w:rPr>
          <w:rStyle w:val="FAStyleChar"/>
          <w:b/>
        </w:rPr>
      </w:pPr>
      <w:bookmarkStart w:id="1" w:name="_Toc11874103"/>
      <w:bookmarkStart w:id="2" w:name="_Toc536158119"/>
      <w:bookmarkStart w:id="3" w:name="_Toc15999089"/>
      <w:r w:rsidRPr="0004181A">
        <w:rPr>
          <w:lang w:val="vi-VN"/>
        </w:rPr>
        <w:t xml:space="preserve">Assignment </w:t>
      </w:r>
      <w:r w:rsidR="00774AD3">
        <w:t>1 – Option 2</w:t>
      </w:r>
      <w:r w:rsidRPr="0004181A">
        <w:rPr>
          <w:lang w:val="vi-VN"/>
        </w:rPr>
        <w:t xml:space="preserve">: </w:t>
      </w:r>
      <w:bookmarkEnd w:id="1"/>
      <w:bookmarkEnd w:id="2"/>
      <w:r w:rsidR="00774AD3">
        <w:t>Basic OOP</w:t>
      </w:r>
      <w:bookmarkEnd w:id="3"/>
    </w:p>
    <w:p w14:paraId="29E14FAC" w14:textId="08E13FC6" w:rsidR="00D01E14" w:rsidRPr="00834314" w:rsidRDefault="00D01E14" w:rsidP="003825D8">
      <w:pPr>
        <w:pStyle w:val="FAStyle"/>
        <w:spacing w:after="120" w:line="288" w:lineRule="auto"/>
      </w:pPr>
      <w:bookmarkStart w:id="4" w:name="_Toc15999090"/>
      <w:r w:rsidRPr="00834314">
        <w:rPr>
          <w:rStyle w:val="FAStyleChar"/>
          <w:b/>
        </w:rPr>
        <w:t>Objective</w:t>
      </w:r>
      <w:r w:rsidR="00E63164">
        <w:rPr>
          <w:rStyle w:val="FAStyleChar"/>
          <w:b/>
        </w:rPr>
        <w:t>s</w:t>
      </w:r>
      <w:r w:rsidRPr="00834314">
        <w:rPr>
          <w:rStyle w:val="FAStyleChar"/>
          <w:b/>
        </w:rPr>
        <w:t>:</w:t>
      </w:r>
      <w:bookmarkEnd w:id="4"/>
    </w:p>
    <w:p w14:paraId="35504BB2" w14:textId="351542B6" w:rsidR="00D01E14" w:rsidRDefault="00CD2AB8" w:rsidP="003825D8">
      <w:pPr>
        <w:spacing w:before="120" w:after="120" w:line="288" w:lineRule="auto"/>
        <w:jc w:val="both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After finish</w:t>
      </w:r>
      <w:r w:rsidR="009F45F2">
        <w:rPr>
          <w:rFonts w:cs="Arial"/>
          <w:sz w:val="20"/>
          <w:szCs w:val="20"/>
          <w:lang w:val="en-US"/>
        </w:rPr>
        <w:t xml:space="preserve">ing the following exercises, </w:t>
      </w:r>
      <w:r>
        <w:rPr>
          <w:rFonts w:cs="Arial"/>
          <w:sz w:val="20"/>
          <w:szCs w:val="20"/>
          <w:lang w:val="en-US"/>
        </w:rPr>
        <w:t xml:space="preserve">trainees </w:t>
      </w:r>
      <w:r w:rsidR="009606F5">
        <w:rPr>
          <w:rFonts w:cs="Arial"/>
          <w:sz w:val="20"/>
          <w:szCs w:val="20"/>
          <w:lang w:val="en-US"/>
        </w:rPr>
        <w:t>will:</w:t>
      </w:r>
    </w:p>
    <w:p w14:paraId="1E7CC224" w14:textId="6047BA73" w:rsidR="00E82CF8" w:rsidRPr="00CF0C2B" w:rsidRDefault="00BF7588" w:rsidP="003825D8">
      <w:pPr>
        <w:pStyle w:val="ListParagraph"/>
        <w:numPr>
          <w:ilvl w:val="0"/>
          <w:numId w:val="40"/>
        </w:numPr>
        <w:spacing w:before="120" w:line="288" w:lineRule="auto"/>
      </w:pPr>
      <w:r>
        <w:t xml:space="preserve">Understand and practice </w:t>
      </w:r>
      <w:r w:rsidR="00E82CF8" w:rsidRPr="00CF0C2B">
        <w:t>with Classes, Object, Access Modifier, C</w:t>
      </w:r>
      <w:r w:rsidR="00E40EEE">
        <w:t xml:space="preserve">onstructors, </w:t>
      </w:r>
      <w:r w:rsidR="00E82CF8" w:rsidRPr="00CF0C2B">
        <w:t>Super, this keyword.</w:t>
      </w:r>
    </w:p>
    <w:p w14:paraId="1D553330" w14:textId="16AD8D9E" w:rsidR="009606F5" w:rsidRDefault="001643B9" w:rsidP="003825D8">
      <w:pPr>
        <w:pStyle w:val="ListParagraph"/>
        <w:numPr>
          <w:ilvl w:val="0"/>
          <w:numId w:val="40"/>
        </w:numPr>
        <w:spacing w:before="120" w:line="288" w:lineRule="auto"/>
      </w:pPr>
      <w:r>
        <w:t>P</w:t>
      </w:r>
      <w:r w:rsidR="00BF7588">
        <w:t>ractice</w:t>
      </w:r>
      <w:r w:rsidR="00E82CF8" w:rsidRPr="00CF0C2B">
        <w:t xml:space="preserve"> with </w:t>
      </w:r>
      <w:r>
        <w:t>c</w:t>
      </w:r>
      <w:r w:rsidR="00E82CF8" w:rsidRPr="00CF0C2B">
        <w:t>ontrol-of-flow</w:t>
      </w:r>
      <w:r w:rsidR="00715942">
        <w:t xml:space="preserve"> statements</w:t>
      </w:r>
    </w:p>
    <w:p w14:paraId="4D1D0DC2" w14:textId="46DD24D9" w:rsidR="00F91F48" w:rsidRDefault="00F91F48" w:rsidP="003825D8">
      <w:pPr>
        <w:pStyle w:val="ListParagraph"/>
        <w:numPr>
          <w:ilvl w:val="0"/>
          <w:numId w:val="40"/>
        </w:numPr>
        <w:spacing w:before="120" w:line="288" w:lineRule="auto"/>
      </w:pPr>
      <w:r w:rsidRPr="00FB4D29">
        <w:t>Underst</w:t>
      </w:r>
      <w:r w:rsidR="00834314">
        <w:t xml:space="preserve">and the </w:t>
      </w:r>
      <w:r w:rsidR="001643B9">
        <w:t>interface</w:t>
      </w:r>
      <w:r w:rsidR="00834314">
        <w:t xml:space="preserve"> and inheritance</w:t>
      </w:r>
    </w:p>
    <w:p w14:paraId="62CE0024" w14:textId="2F2635F9" w:rsidR="00BB6019" w:rsidRDefault="00834314" w:rsidP="003825D8">
      <w:pPr>
        <w:pStyle w:val="ListParagraph"/>
        <w:numPr>
          <w:ilvl w:val="0"/>
          <w:numId w:val="40"/>
        </w:numPr>
        <w:spacing w:before="120" w:line="288" w:lineRule="auto"/>
      </w:pPr>
      <w:r>
        <w:t>P</w:t>
      </w:r>
      <w:r w:rsidR="001643B9">
        <w:t xml:space="preserve">ractice with </w:t>
      </w:r>
      <w:r>
        <w:t xml:space="preserve">interface and </w:t>
      </w:r>
      <w:r w:rsidR="001643B9">
        <w:t>inheritance</w:t>
      </w:r>
    </w:p>
    <w:p w14:paraId="407B41EA" w14:textId="77777777" w:rsidR="003825D8" w:rsidRPr="003825D8" w:rsidRDefault="003825D8" w:rsidP="003825D8">
      <w:pPr>
        <w:rPr>
          <w:sz w:val="6"/>
          <w:lang w:val="en-US"/>
        </w:rPr>
      </w:pPr>
    </w:p>
    <w:p w14:paraId="4C623DDC" w14:textId="4B962596" w:rsidR="00B82AF9" w:rsidRPr="006B0022" w:rsidRDefault="00957BE1" w:rsidP="003825D8">
      <w:pPr>
        <w:pStyle w:val="FAStyle"/>
        <w:spacing w:after="120" w:line="288" w:lineRule="auto"/>
        <w:rPr>
          <w:rStyle w:val="FAStyleChar"/>
          <w:b/>
        </w:rPr>
      </w:pPr>
      <w:bookmarkStart w:id="5" w:name="_Toc15999091"/>
      <w:r w:rsidRPr="006B0022">
        <w:rPr>
          <w:rStyle w:val="FAStyleChar"/>
          <w:b/>
        </w:rPr>
        <w:t>Working Environments</w:t>
      </w:r>
      <w:r w:rsidR="00D26A32">
        <w:rPr>
          <w:rStyle w:val="FAStyleChar"/>
          <w:b/>
        </w:rPr>
        <w:t>:</w:t>
      </w:r>
      <w:bookmarkEnd w:id="5"/>
    </w:p>
    <w:p w14:paraId="6FEBEDCC" w14:textId="6F3DFF3F" w:rsidR="00B82AF9" w:rsidRDefault="00EB331F" w:rsidP="003825D8">
      <w:pPr>
        <w:pStyle w:val="ListParagraph"/>
        <w:spacing w:before="120" w:line="288" w:lineRule="auto"/>
      </w:pPr>
      <w:r w:rsidRPr="00EB331F">
        <w:t>JDK 1.8</w:t>
      </w:r>
    </w:p>
    <w:p w14:paraId="48F6670C" w14:textId="18364B71" w:rsidR="00EB331F" w:rsidRPr="00EB331F" w:rsidRDefault="00A46EFA" w:rsidP="003825D8">
      <w:pPr>
        <w:pStyle w:val="ListParagraph"/>
        <w:spacing w:before="120" w:line="288" w:lineRule="auto"/>
      </w:pPr>
      <w:r>
        <w:t>Eclipse Java IDE for Developer</w:t>
      </w:r>
    </w:p>
    <w:p w14:paraId="539C7DF5" w14:textId="77777777" w:rsidR="003825D8" w:rsidRPr="003825D8" w:rsidRDefault="003825D8" w:rsidP="003825D8">
      <w:pPr>
        <w:pStyle w:val="FAStyle"/>
        <w:spacing w:after="120" w:line="288" w:lineRule="auto"/>
        <w:rPr>
          <w:rStyle w:val="FAStyleChar"/>
          <w:b/>
          <w:sz w:val="6"/>
        </w:rPr>
      </w:pPr>
    </w:p>
    <w:p w14:paraId="490E92E3" w14:textId="44583B96" w:rsidR="00B82AF9" w:rsidRPr="00D26A32" w:rsidRDefault="00A32E1C" w:rsidP="003825D8">
      <w:pPr>
        <w:pStyle w:val="FAStyle"/>
        <w:spacing w:after="120" w:line="288" w:lineRule="auto"/>
        <w:rPr>
          <w:rStyle w:val="FAStyleChar"/>
          <w:b/>
        </w:rPr>
      </w:pPr>
      <w:bookmarkStart w:id="6" w:name="_Toc15999092"/>
      <w:r w:rsidRPr="00D26A32">
        <w:rPr>
          <w:rStyle w:val="FAStyleChar"/>
          <w:b/>
        </w:rPr>
        <w:t>Assignment Description</w:t>
      </w:r>
      <w:r w:rsidR="00E63164">
        <w:rPr>
          <w:rStyle w:val="FAStyleChar"/>
          <w:b/>
        </w:rPr>
        <w:t>s:</w:t>
      </w:r>
      <w:bookmarkEnd w:id="6"/>
    </w:p>
    <w:p w14:paraId="4E0447DD" w14:textId="29449E44" w:rsidR="00171551" w:rsidRPr="00171551" w:rsidRDefault="00171551" w:rsidP="003825D8">
      <w:p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 xml:space="preserve">Develop an interface named </w:t>
      </w:r>
      <w:r w:rsidR="00C346AE">
        <w:rPr>
          <w:rFonts w:cs="Arial"/>
          <w:b/>
          <w:sz w:val="20"/>
          <w:szCs w:val="20"/>
          <w:lang w:val="en-US"/>
        </w:rPr>
        <w:t>Shape</w:t>
      </w:r>
      <w:r w:rsidRPr="00171551">
        <w:rPr>
          <w:rFonts w:cs="Arial"/>
          <w:sz w:val="20"/>
          <w:szCs w:val="20"/>
          <w:lang w:val="en-US"/>
        </w:rPr>
        <w:t xml:space="preserve"> that contains the following methods:</w:t>
      </w:r>
    </w:p>
    <w:p w14:paraId="1545C2C1" w14:textId="77777777" w:rsidR="00171551" w:rsidRPr="00171551" w:rsidRDefault="00171551" w:rsidP="003825D8">
      <w:pPr>
        <w:numPr>
          <w:ilvl w:val="0"/>
          <w:numId w:val="37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 xml:space="preserve">abstract int </w:t>
      </w:r>
      <w:r w:rsidRPr="00171551">
        <w:rPr>
          <w:rFonts w:cs="Arial"/>
          <w:b/>
          <w:i/>
          <w:sz w:val="20"/>
          <w:szCs w:val="20"/>
          <w:lang w:val="en-US"/>
        </w:rPr>
        <w:t>calculatePerimeter</w:t>
      </w:r>
      <w:r w:rsidRPr="00171551">
        <w:rPr>
          <w:rFonts w:cs="Arial"/>
          <w:sz w:val="20"/>
          <w:szCs w:val="20"/>
          <w:lang w:val="en-US"/>
        </w:rPr>
        <w:t>(): calculate the perimeter of the rectangle</w:t>
      </w:r>
    </w:p>
    <w:p w14:paraId="304D14F2" w14:textId="77777777" w:rsidR="00171551" w:rsidRPr="00171551" w:rsidRDefault="00171551" w:rsidP="003825D8">
      <w:pPr>
        <w:numPr>
          <w:ilvl w:val="0"/>
          <w:numId w:val="37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 xml:space="preserve">abstract int </w:t>
      </w:r>
      <w:r w:rsidRPr="00171551">
        <w:rPr>
          <w:rFonts w:cs="Arial"/>
          <w:b/>
          <w:i/>
          <w:sz w:val="20"/>
          <w:szCs w:val="20"/>
          <w:lang w:val="en-US"/>
        </w:rPr>
        <w:t>calculateArea</w:t>
      </w:r>
      <w:r w:rsidRPr="00171551">
        <w:rPr>
          <w:rFonts w:cs="Arial"/>
          <w:sz w:val="20"/>
          <w:szCs w:val="20"/>
          <w:lang w:val="en-US"/>
        </w:rPr>
        <w:t>(): calculate the area of the rectangle</w:t>
      </w:r>
      <w:r w:rsidRPr="00171551">
        <w:rPr>
          <w:rFonts w:cs="Arial"/>
          <w:sz w:val="20"/>
          <w:szCs w:val="20"/>
          <w:lang w:val="en-US"/>
        </w:rPr>
        <w:tab/>
      </w:r>
      <w:r w:rsidRPr="00171551">
        <w:rPr>
          <w:rFonts w:cs="Arial"/>
          <w:sz w:val="20"/>
          <w:szCs w:val="20"/>
          <w:lang w:val="en-US"/>
        </w:rPr>
        <w:tab/>
      </w:r>
      <w:r w:rsidRPr="00171551">
        <w:rPr>
          <w:rFonts w:cs="Arial"/>
          <w:sz w:val="20"/>
          <w:szCs w:val="20"/>
          <w:lang w:val="en-US"/>
        </w:rPr>
        <w:tab/>
        <w:t xml:space="preserve">  </w:t>
      </w:r>
      <w:r w:rsidRPr="00171551">
        <w:rPr>
          <w:rFonts w:cs="Arial"/>
          <w:sz w:val="20"/>
          <w:szCs w:val="20"/>
          <w:lang w:val="en-US"/>
        </w:rPr>
        <w:tab/>
      </w:r>
    </w:p>
    <w:p w14:paraId="18294F8C" w14:textId="77777777" w:rsidR="00171551" w:rsidRPr="00171551" w:rsidRDefault="00171551" w:rsidP="003825D8">
      <w:pPr>
        <w:numPr>
          <w:ilvl w:val="0"/>
          <w:numId w:val="37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 xml:space="preserve">abstract int </w:t>
      </w:r>
      <w:r w:rsidRPr="00171551">
        <w:rPr>
          <w:rFonts w:cs="Arial"/>
          <w:b/>
          <w:i/>
          <w:sz w:val="20"/>
          <w:szCs w:val="20"/>
          <w:lang w:val="en-US"/>
        </w:rPr>
        <w:t>getLength</w:t>
      </w:r>
      <w:r w:rsidRPr="00171551">
        <w:rPr>
          <w:rFonts w:cs="Arial"/>
          <w:sz w:val="20"/>
          <w:szCs w:val="20"/>
          <w:lang w:val="en-US"/>
        </w:rPr>
        <w:t>(): return the length of the rectangle</w:t>
      </w:r>
    </w:p>
    <w:p w14:paraId="03DD7A37" w14:textId="77777777" w:rsidR="00171551" w:rsidRPr="00171551" w:rsidRDefault="00171551" w:rsidP="003825D8">
      <w:pPr>
        <w:numPr>
          <w:ilvl w:val="0"/>
          <w:numId w:val="37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 xml:space="preserve">abstract int </w:t>
      </w:r>
      <w:r w:rsidRPr="00171551">
        <w:rPr>
          <w:rFonts w:cs="Arial"/>
          <w:b/>
          <w:i/>
          <w:sz w:val="20"/>
          <w:szCs w:val="20"/>
          <w:lang w:val="en-US"/>
        </w:rPr>
        <w:t>getWidth</w:t>
      </w:r>
      <w:r w:rsidRPr="00171551">
        <w:rPr>
          <w:rFonts w:cs="Arial"/>
          <w:sz w:val="20"/>
          <w:szCs w:val="20"/>
          <w:lang w:val="en-US"/>
        </w:rPr>
        <w:t>(): return the width of the rectangle</w:t>
      </w:r>
      <w:r w:rsidRPr="00171551">
        <w:rPr>
          <w:rFonts w:cs="Arial"/>
          <w:sz w:val="20"/>
          <w:szCs w:val="20"/>
          <w:lang w:val="en-US"/>
        </w:rPr>
        <w:tab/>
      </w:r>
      <w:r w:rsidRPr="00171551">
        <w:rPr>
          <w:rFonts w:cs="Arial"/>
          <w:sz w:val="20"/>
          <w:szCs w:val="20"/>
          <w:lang w:val="en-US"/>
        </w:rPr>
        <w:tab/>
      </w:r>
      <w:r w:rsidRPr="00171551">
        <w:rPr>
          <w:rFonts w:cs="Arial"/>
          <w:sz w:val="20"/>
          <w:szCs w:val="20"/>
          <w:lang w:val="en-US"/>
        </w:rPr>
        <w:tab/>
      </w:r>
    </w:p>
    <w:p w14:paraId="62A646FA" w14:textId="77777777" w:rsidR="00171551" w:rsidRPr="00171551" w:rsidRDefault="00171551" w:rsidP="003825D8">
      <w:pPr>
        <w:numPr>
          <w:ilvl w:val="0"/>
          <w:numId w:val="37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 xml:space="preserve">abstract void </w:t>
      </w:r>
      <w:r w:rsidRPr="00171551">
        <w:rPr>
          <w:rFonts w:cs="Arial"/>
          <w:b/>
          <w:i/>
          <w:sz w:val="20"/>
          <w:szCs w:val="20"/>
          <w:lang w:val="en-US"/>
        </w:rPr>
        <w:t>setLengthWidth</w:t>
      </w:r>
      <w:r w:rsidRPr="00171551">
        <w:rPr>
          <w:rFonts w:cs="Arial"/>
          <w:sz w:val="20"/>
          <w:szCs w:val="20"/>
          <w:lang w:val="en-US"/>
        </w:rPr>
        <w:t>(int len, int width): set the length and the width of the rectangle</w:t>
      </w:r>
    </w:p>
    <w:p w14:paraId="1FFDCB1A" w14:textId="46C81379" w:rsidR="00171551" w:rsidRPr="00171551" w:rsidRDefault="00171551" w:rsidP="003825D8">
      <w:pPr>
        <w:spacing w:before="120" w:after="120" w:line="288" w:lineRule="auto"/>
        <w:jc w:val="both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 xml:space="preserve">Use </w:t>
      </w:r>
      <w:r w:rsidR="00C346AE">
        <w:rPr>
          <w:rFonts w:cs="Arial"/>
          <w:b/>
          <w:sz w:val="20"/>
          <w:szCs w:val="20"/>
          <w:lang w:val="en-US"/>
        </w:rPr>
        <w:t>Shape</w:t>
      </w:r>
      <w:r w:rsidRPr="00171551">
        <w:rPr>
          <w:rFonts w:cs="Arial"/>
          <w:sz w:val="20"/>
          <w:szCs w:val="20"/>
          <w:lang w:val="en-US"/>
        </w:rPr>
        <w:t xml:space="preserve"> created to develop a class named </w:t>
      </w:r>
      <w:r w:rsidRPr="00171551">
        <w:rPr>
          <w:rFonts w:cs="Arial"/>
          <w:b/>
          <w:sz w:val="20"/>
          <w:szCs w:val="20"/>
          <w:lang w:val="en-US"/>
        </w:rPr>
        <w:t>Rectangle</w:t>
      </w:r>
      <w:r w:rsidRPr="00171551">
        <w:rPr>
          <w:rFonts w:cs="Arial"/>
          <w:sz w:val="20"/>
          <w:szCs w:val="20"/>
          <w:lang w:val="en-US"/>
        </w:rPr>
        <w:t xml:space="preserve"> that contains two properties: the </w:t>
      </w:r>
      <w:r w:rsidRPr="00C346AE">
        <w:rPr>
          <w:rFonts w:cs="Arial"/>
          <w:i/>
          <w:sz w:val="20"/>
          <w:szCs w:val="20"/>
          <w:lang w:val="en-US"/>
        </w:rPr>
        <w:t>length</w:t>
      </w:r>
      <w:r w:rsidRPr="00171551">
        <w:rPr>
          <w:rFonts w:cs="Arial"/>
          <w:sz w:val="20"/>
          <w:szCs w:val="20"/>
          <w:lang w:val="en-US"/>
        </w:rPr>
        <w:t xml:space="preserve"> and the </w:t>
      </w:r>
      <w:r w:rsidRPr="00C346AE">
        <w:rPr>
          <w:rFonts w:cs="Arial"/>
          <w:i/>
          <w:sz w:val="20"/>
          <w:szCs w:val="20"/>
          <w:lang w:val="en-US"/>
        </w:rPr>
        <w:t>width</w:t>
      </w:r>
      <w:r w:rsidRPr="00171551">
        <w:rPr>
          <w:rFonts w:cs="Arial"/>
          <w:sz w:val="20"/>
          <w:szCs w:val="20"/>
          <w:lang w:val="en-US"/>
        </w:rPr>
        <w:t xml:space="preserve"> of the rectangle. Rectangle implements </w:t>
      </w:r>
      <w:r w:rsidR="000B6E3A">
        <w:rPr>
          <w:rFonts w:cs="Arial"/>
          <w:b/>
          <w:sz w:val="20"/>
          <w:szCs w:val="20"/>
          <w:lang w:val="en-US"/>
        </w:rPr>
        <w:t xml:space="preserve">Shape </w:t>
      </w:r>
      <w:r w:rsidRPr="00171551">
        <w:rPr>
          <w:rFonts w:cs="Arial"/>
          <w:sz w:val="20"/>
          <w:szCs w:val="20"/>
          <w:lang w:val="en-US"/>
        </w:rPr>
        <w:t xml:space="preserve">and overrides all the methods provided by </w:t>
      </w:r>
      <w:r w:rsidR="00096068">
        <w:rPr>
          <w:rFonts w:cs="Arial"/>
          <w:sz w:val="20"/>
          <w:szCs w:val="20"/>
          <w:lang w:val="en-US"/>
        </w:rPr>
        <w:t>Shape</w:t>
      </w:r>
      <w:r w:rsidRPr="00171551">
        <w:rPr>
          <w:rFonts w:cs="Arial"/>
          <w:sz w:val="20"/>
          <w:szCs w:val="20"/>
          <w:lang w:val="en-US"/>
        </w:rPr>
        <w:t>.</w:t>
      </w:r>
    </w:p>
    <w:p w14:paraId="66655599" w14:textId="77777777" w:rsidR="00171551" w:rsidRPr="00C846B8" w:rsidRDefault="00171551" w:rsidP="003825D8">
      <w:pPr>
        <w:spacing w:before="120" w:after="120" w:line="288" w:lineRule="auto"/>
        <w:rPr>
          <w:rFonts w:cs="Arial"/>
          <w:sz w:val="8"/>
          <w:szCs w:val="20"/>
          <w:lang w:val="en-US"/>
        </w:rPr>
      </w:pPr>
    </w:p>
    <w:p w14:paraId="5891AE6A" w14:textId="78853AFD" w:rsidR="00171551" w:rsidRPr="00171551" w:rsidRDefault="00171551" w:rsidP="003825D8">
      <w:p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 xml:space="preserve">Write a class named </w:t>
      </w:r>
      <w:r w:rsidR="00096068">
        <w:rPr>
          <w:rFonts w:cs="Arial"/>
          <w:b/>
          <w:sz w:val="20"/>
          <w:szCs w:val="20"/>
          <w:lang w:val="en-US"/>
        </w:rPr>
        <w:t>Shape</w:t>
      </w:r>
      <w:r w:rsidRPr="00171551">
        <w:rPr>
          <w:rFonts w:cs="Arial"/>
          <w:b/>
          <w:sz w:val="20"/>
          <w:szCs w:val="20"/>
          <w:lang w:val="en-US"/>
        </w:rPr>
        <w:t>Test</w:t>
      </w:r>
      <w:r w:rsidRPr="00171551">
        <w:rPr>
          <w:rFonts w:cs="Arial"/>
          <w:sz w:val="20"/>
          <w:szCs w:val="20"/>
          <w:lang w:val="en-US"/>
        </w:rPr>
        <w:t xml:space="preserve"> that contains the main method to perform the following tasks:</w:t>
      </w:r>
    </w:p>
    <w:p w14:paraId="67DCFE8F" w14:textId="77777777" w:rsidR="00171551" w:rsidRPr="00171551" w:rsidRDefault="00171551" w:rsidP="003825D8">
      <w:pPr>
        <w:numPr>
          <w:ilvl w:val="0"/>
          <w:numId w:val="39"/>
        </w:numPr>
        <w:spacing w:before="120" w:after="120" w:line="288" w:lineRule="auto"/>
        <w:jc w:val="both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>Declare an array that contains n rectangles (n &gt; 0, n is entered from the keyboard). The user can input the length and the width for the rectangle.</w:t>
      </w:r>
    </w:p>
    <w:p w14:paraId="241E9CED" w14:textId="77777777" w:rsidR="00171551" w:rsidRPr="00171551" w:rsidRDefault="00171551" w:rsidP="003825D8">
      <w:pPr>
        <w:numPr>
          <w:ilvl w:val="0"/>
          <w:numId w:val="39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>Display the info: the length, width, perimeter and square of n rectangles that were entered from the previous steps.</w:t>
      </w:r>
    </w:p>
    <w:p w14:paraId="4576F5EE" w14:textId="77777777" w:rsidR="00171551" w:rsidRPr="00171551" w:rsidRDefault="00171551" w:rsidP="003825D8">
      <w:pPr>
        <w:numPr>
          <w:ilvl w:val="0"/>
          <w:numId w:val="39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>Display the information of the rectangle that has the maximum area.</w:t>
      </w:r>
    </w:p>
    <w:p w14:paraId="64D2DED4" w14:textId="6240BC79" w:rsidR="00446EC7" w:rsidRPr="0089636E" w:rsidRDefault="00171551" w:rsidP="003825D8">
      <w:pPr>
        <w:numPr>
          <w:ilvl w:val="0"/>
          <w:numId w:val="39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171551">
        <w:rPr>
          <w:rFonts w:cs="Arial"/>
          <w:sz w:val="20"/>
          <w:szCs w:val="20"/>
          <w:lang w:val="en-US"/>
        </w:rPr>
        <w:t>Display the information of the rectangle that has the minimum perimeter.</w:t>
      </w:r>
    </w:p>
    <w:p w14:paraId="4EA4A3F3" w14:textId="17B9735F" w:rsidR="00ED1040" w:rsidRDefault="00ED1040" w:rsidP="003825D8">
      <w:pPr>
        <w:pStyle w:val="FAStyle"/>
        <w:spacing w:after="120" w:line="288" w:lineRule="auto"/>
      </w:pPr>
      <w:bookmarkStart w:id="7" w:name="_Toc5482789"/>
      <w:bookmarkStart w:id="8" w:name="_Toc15999093"/>
      <w:r>
        <w:t>Functional Requirement</w:t>
      </w:r>
      <w:bookmarkEnd w:id="7"/>
      <w:r w:rsidR="005E5E20">
        <w:t>s:</w:t>
      </w:r>
      <w:bookmarkEnd w:id="8"/>
    </w:p>
    <w:p w14:paraId="1D3276FF" w14:textId="77777777" w:rsidR="00ED1040" w:rsidRDefault="00ED1040" w:rsidP="003825D8">
      <w:pPr>
        <w:pStyle w:val="ListParagraph"/>
        <w:spacing w:before="120" w:line="288" w:lineRule="auto"/>
      </w:pPr>
      <w:r w:rsidRPr="0065501A">
        <w:t>Write a java console program to resolve this assignment.</w:t>
      </w:r>
    </w:p>
    <w:p w14:paraId="3598F293" w14:textId="77777777" w:rsidR="003825D8" w:rsidRDefault="003825D8" w:rsidP="003825D8">
      <w:pPr>
        <w:rPr>
          <w:lang w:val="en-US"/>
        </w:rPr>
      </w:pPr>
    </w:p>
    <w:p w14:paraId="479ED1AF" w14:textId="77777777" w:rsidR="003825D8" w:rsidRPr="003825D8" w:rsidRDefault="003825D8" w:rsidP="003825D8">
      <w:pPr>
        <w:rPr>
          <w:lang w:val="en-US"/>
        </w:rPr>
      </w:pPr>
    </w:p>
    <w:p w14:paraId="340BE6AF" w14:textId="408BBF3B" w:rsidR="00ED1040" w:rsidRDefault="00ED1040" w:rsidP="003825D8">
      <w:pPr>
        <w:pStyle w:val="FAStyle"/>
        <w:spacing w:after="120" w:line="288" w:lineRule="auto"/>
      </w:pPr>
      <w:bookmarkStart w:id="9" w:name="_Toc5482790"/>
      <w:bookmarkStart w:id="10" w:name="_Toc15999094"/>
      <w:r>
        <w:lastRenderedPageBreak/>
        <w:t>Guideline</w:t>
      </w:r>
      <w:bookmarkEnd w:id="9"/>
      <w:r w:rsidR="005E5E20">
        <w:t>s:</w:t>
      </w:r>
      <w:bookmarkEnd w:id="10"/>
    </w:p>
    <w:p w14:paraId="479D9D71" w14:textId="6CD6DC4C" w:rsidR="00ED1040" w:rsidRPr="002B6D93" w:rsidRDefault="00ED1040" w:rsidP="003825D8">
      <w:pPr>
        <w:pStyle w:val="ListParagraph"/>
        <w:spacing w:before="120" w:line="288" w:lineRule="auto"/>
        <w:ind w:left="714" w:hanging="357"/>
      </w:pPr>
      <w:r w:rsidRPr="002B6D93">
        <w:t xml:space="preserve">Create a project named </w:t>
      </w:r>
      <w:r w:rsidR="00096068">
        <w:rPr>
          <w:b/>
        </w:rPr>
        <w:t>JPL.S.A102</w:t>
      </w:r>
      <w:r w:rsidRPr="002B6D93">
        <w:t xml:space="preserve">, create package </w:t>
      </w:r>
      <w:r w:rsidRPr="002B6D93">
        <w:rPr>
          <w:b/>
          <w:i/>
        </w:rPr>
        <w:t>fa.training.entities</w:t>
      </w:r>
      <w:r w:rsidRPr="002B6D93">
        <w:t xml:space="preserve"> that contains </w:t>
      </w:r>
      <w:r w:rsidR="002B6D93" w:rsidRPr="002B6D93">
        <w:t xml:space="preserve">the </w:t>
      </w:r>
      <w:r w:rsidRPr="002B6D93">
        <w:t>above classes</w:t>
      </w:r>
      <w:r w:rsidR="00156EEE">
        <w:t>/interfaces</w:t>
      </w:r>
      <w:r w:rsidRPr="002B6D93">
        <w:t xml:space="preserve">. </w:t>
      </w:r>
    </w:p>
    <w:p w14:paraId="04ADD80A" w14:textId="6ABDD0EF" w:rsidR="00ED1040" w:rsidRDefault="00ED1040" w:rsidP="003825D8">
      <w:pPr>
        <w:pStyle w:val="ListParagraph"/>
        <w:spacing w:before="120" w:line="288" w:lineRule="auto"/>
        <w:ind w:left="714" w:hanging="357"/>
      </w:pPr>
      <w:r w:rsidRPr="002B6D93">
        <w:t xml:space="preserve">Create a new package named </w:t>
      </w:r>
      <w:r w:rsidRPr="002B6D93">
        <w:rPr>
          <w:b/>
          <w:i/>
        </w:rPr>
        <w:t xml:space="preserve">fa.training.main </w:t>
      </w:r>
      <w:r w:rsidRPr="002B6D93">
        <w:t xml:space="preserve">contains </w:t>
      </w:r>
      <w:r w:rsidR="00893FF0">
        <w:rPr>
          <w:rFonts w:cs="Arial"/>
          <w:b/>
        </w:rPr>
        <w:t>ShapeTest</w:t>
      </w:r>
      <w:r w:rsidR="002B6D93" w:rsidRPr="002B6D93">
        <w:rPr>
          <w:rFonts w:cs="Arial"/>
        </w:rPr>
        <w:t xml:space="preserve"> </w:t>
      </w:r>
      <w:r w:rsidRPr="002B6D93">
        <w:t>class.</w:t>
      </w:r>
    </w:p>
    <w:p w14:paraId="0B336B36" w14:textId="3B884210" w:rsidR="00ED1040" w:rsidRPr="00D31E0F" w:rsidRDefault="0089636E" w:rsidP="003825D8">
      <w:pPr>
        <w:spacing w:before="120" w:after="120" w:line="288" w:lineRule="auto"/>
        <w:jc w:val="center"/>
        <w:rPr>
          <w:b/>
          <w:sz w:val="16"/>
          <w:lang w:val="en-US"/>
        </w:rPr>
      </w:pPr>
      <w:r w:rsidRPr="0089636E">
        <w:rPr>
          <w:b/>
          <w:sz w:val="16"/>
          <w:lang w:val="en-US"/>
        </w:rPr>
        <w:t>--T</w:t>
      </w:r>
      <w:r w:rsidR="00D31E0F">
        <w:rPr>
          <w:b/>
          <w:sz w:val="16"/>
          <w:lang w:val="en-US"/>
        </w:rPr>
        <w:t>HE END-</w:t>
      </w:r>
    </w:p>
    <w:sectPr w:rsidR="00ED1040" w:rsidRPr="00D31E0F" w:rsidSect="002C5316">
      <w:headerReference w:type="default" r:id="rId10"/>
      <w:footerReference w:type="default" r:id="rId11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36FA4" w14:textId="77777777" w:rsidR="005422CF" w:rsidRDefault="005422CF" w:rsidP="0065501A">
      <w:pPr>
        <w:pStyle w:val="ListParagraph"/>
      </w:pPr>
      <w:r>
        <w:separator/>
      </w:r>
    </w:p>
  </w:endnote>
  <w:endnote w:type="continuationSeparator" w:id="0">
    <w:p w14:paraId="6931E831" w14:textId="77777777" w:rsidR="005422CF" w:rsidRDefault="005422CF" w:rsidP="0065501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77777777" w:rsidR="000D1110" w:rsidRPr="00171177" w:rsidRDefault="000D1110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00F2B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00F2B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F787E" w14:textId="77777777" w:rsidR="005422CF" w:rsidRDefault="005422CF" w:rsidP="0065501A">
      <w:pPr>
        <w:pStyle w:val="ListParagraph"/>
      </w:pPr>
      <w:r>
        <w:separator/>
      </w:r>
    </w:p>
  </w:footnote>
  <w:footnote w:type="continuationSeparator" w:id="0">
    <w:p w14:paraId="58BE7531" w14:textId="77777777" w:rsidR="005422CF" w:rsidRDefault="005422CF" w:rsidP="0065501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0D31F623" w:rsidR="000D1110" w:rsidRPr="00771EAB" w:rsidRDefault="00FC061E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Training Assignments</w:t>
    </w:r>
    <w:r w:rsidR="000D1110">
      <w:rPr>
        <w:sz w:val="20"/>
        <w:lang w:val="en-US"/>
      </w:rPr>
      <w:tab/>
    </w:r>
    <w:r w:rsidR="000D1110">
      <w:rPr>
        <w:sz w:val="20"/>
        <w:lang w:val="en-GB"/>
      </w:rPr>
      <w:t>Java SE 8 Programming Language</w:t>
    </w:r>
    <w:r w:rsidR="000D1110" w:rsidRPr="00771EAB">
      <w:rPr>
        <w:sz w:val="20"/>
      </w:rPr>
      <w:t xml:space="preserve"> </w:t>
    </w:r>
    <w:r w:rsidR="000D1110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06F6"/>
    <w:multiLevelType w:val="hybridMultilevel"/>
    <w:tmpl w:val="61742D06"/>
    <w:lvl w:ilvl="0" w:tplc="C1D49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D330E"/>
    <w:multiLevelType w:val="hybridMultilevel"/>
    <w:tmpl w:val="383829F2"/>
    <w:lvl w:ilvl="0" w:tplc="846493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ABB8434A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D4380"/>
    <w:multiLevelType w:val="hybridMultilevel"/>
    <w:tmpl w:val="E70EAC9E"/>
    <w:lvl w:ilvl="0" w:tplc="DC066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87EC4"/>
    <w:multiLevelType w:val="hybridMultilevel"/>
    <w:tmpl w:val="F48423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929E8"/>
    <w:multiLevelType w:val="hybridMultilevel"/>
    <w:tmpl w:val="9A8C9964"/>
    <w:lvl w:ilvl="0" w:tplc="FC2CB53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87DC5"/>
    <w:multiLevelType w:val="hybridMultilevel"/>
    <w:tmpl w:val="35764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F394B"/>
    <w:multiLevelType w:val="multilevel"/>
    <w:tmpl w:val="640E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521AE"/>
    <w:multiLevelType w:val="hybridMultilevel"/>
    <w:tmpl w:val="832E04C4"/>
    <w:lvl w:ilvl="0" w:tplc="D5B89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2992"/>
    <w:multiLevelType w:val="hybridMultilevel"/>
    <w:tmpl w:val="1BE0EB28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42363"/>
    <w:multiLevelType w:val="hybridMultilevel"/>
    <w:tmpl w:val="68BA185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67FB2"/>
    <w:multiLevelType w:val="hybridMultilevel"/>
    <w:tmpl w:val="27229A42"/>
    <w:lvl w:ilvl="0" w:tplc="CC6CD70C">
      <w:start w:val="1"/>
      <w:numFmt w:val="decimal"/>
      <w:pStyle w:val="Source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87029"/>
    <w:multiLevelType w:val="hybridMultilevel"/>
    <w:tmpl w:val="7A30FC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62FA56E6"/>
    <w:multiLevelType w:val="hybridMultilevel"/>
    <w:tmpl w:val="74D0C174"/>
    <w:lvl w:ilvl="0" w:tplc="33F22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56712"/>
    <w:multiLevelType w:val="multilevel"/>
    <w:tmpl w:val="F4E0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893997"/>
    <w:multiLevelType w:val="hybridMultilevel"/>
    <w:tmpl w:val="8E12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2A6959"/>
    <w:multiLevelType w:val="hybridMultilevel"/>
    <w:tmpl w:val="E5B0147E"/>
    <w:lvl w:ilvl="0" w:tplc="8E4EA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1"/>
  </w:num>
  <w:num w:numId="5">
    <w:abstractNumId w:val="8"/>
  </w:num>
  <w:num w:numId="6">
    <w:abstractNumId w:val="13"/>
  </w:num>
  <w:num w:numId="7">
    <w:abstractNumId w:val="8"/>
    <w:lvlOverride w:ilvl="0">
      <w:startOverride w:val="1"/>
    </w:lvlOverride>
  </w:num>
  <w:num w:numId="8">
    <w:abstractNumId w:val="24"/>
  </w:num>
  <w:num w:numId="9">
    <w:abstractNumId w:val="6"/>
  </w:num>
  <w:num w:numId="10">
    <w:abstractNumId w:val="1"/>
  </w:num>
  <w:num w:numId="11">
    <w:abstractNumId w:val="17"/>
  </w:num>
  <w:num w:numId="12">
    <w:abstractNumId w:val="3"/>
  </w:num>
  <w:num w:numId="13">
    <w:abstractNumId w:val="5"/>
  </w:num>
  <w:num w:numId="14">
    <w:abstractNumId w:val="25"/>
  </w:num>
  <w:num w:numId="15">
    <w:abstractNumId w:val="26"/>
  </w:num>
  <w:num w:numId="16">
    <w:abstractNumId w:val="37"/>
  </w:num>
  <w:num w:numId="17">
    <w:abstractNumId w:val="16"/>
  </w:num>
  <w:num w:numId="18">
    <w:abstractNumId w:val="7"/>
  </w:num>
  <w:num w:numId="19">
    <w:abstractNumId w:val="7"/>
  </w:num>
  <w:num w:numId="20">
    <w:abstractNumId w:val="7"/>
  </w:num>
  <w:num w:numId="21">
    <w:abstractNumId w:val="23"/>
  </w:num>
  <w:num w:numId="22">
    <w:abstractNumId w:val="23"/>
    <w:lvlOverride w:ilvl="0">
      <w:startOverride w:val="1"/>
    </w:lvlOverride>
  </w:num>
  <w:num w:numId="23">
    <w:abstractNumId w:val="9"/>
  </w:num>
  <w:num w:numId="24">
    <w:abstractNumId w:val="33"/>
  </w:num>
  <w:num w:numId="25">
    <w:abstractNumId w:val="35"/>
  </w:num>
  <w:num w:numId="26">
    <w:abstractNumId w:val="0"/>
  </w:num>
  <w:num w:numId="27">
    <w:abstractNumId w:val="18"/>
  </w:num>
  <w:num w:numId="28">
    <w:abstractNumId w:val="34"/>
  </w:num>
  <w:num w:numId="29">
    <w:abstractNumId w:val="36"/>
  </w:num>
  <w:num w:numId="30">
    <w:abstractNumId w:val="20"/>
  </w:num>
  <w:num w:numId="31">
    <w:abstractNumId w:val="32"/>
  </w:num>
  <w:num w:numId="32">
    <w:abstractNumId w:val="19"/>
  </w:num>
  <w:num w:numId="33">
    <w:abstractNumId w:val="31"/>
  </w:num>
  <w:num w:numId="34">
    <w:abstractNumId w:val="4"/>
  </w:num>
  <w:num w:numId="35">
    <w:abstractNumId w:val="27"/>
  </w:num>
  <w:num w:numId="36">
    <w:abstractNumId w:val="28"/>
  </w:num>
  <w:num w:numId="37">
    <w:abstractNumId w:val="12"/>
  </w:num>
  <w:num w:numId="38">
    <w:abstractNumId w:val="14"/>
  </w:num>
  <w:num w:numId="39">
    <w:abstractNumId w:val="29"/>
  </w:num>
  <w:num w:numId="40">
    <w:abstractNumId w:val="10"/>
  </w:num>
  <w:num w:numId="41">
    <w:abstractNumId w:val="2"/>
  </w:num>
  <w:num w:numId="42">
    <w:abstractNumId w:val="21"/>
  </w:num>
  <w:num w:numId="43">
    <w:abstractNumId w:val="22"/>
  </w:num>
  <w:num w:numId="44">
    <w:abstractNumId w:val="2"/>
  </w:num>
  <w:num w:numId="45">
    <w:abstractNumId w:val="2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5076"/>
    <w:rsid w:val="00006DC8"/>
    <w:rsid w:val="0001628A"/>
    <w:rsid w:val="000263CE"/>
    <w:rsid w:val="000302CF"/>
    <w:rsid w:val="00031534"/>
    <w:rsid w:val="00033237"/>
    <w:rsid w:val="000413E4"/>
    <w:rsid w:val="00046233"/>
    <w:rsid w:val="0005189F"/>
    <w:rsid w:val="0005211A"/>
    <w:rsid w:val="00055283"/>
    <w:rsid w:val="000578D2"/>
    <w:rsid w:val="00057F41"/>
    <w:rsid w:val="000640B9"/>
    <w:rsid w:val="00092BB0"/>
    <w:rsid w:val="00096061"/>
    <w:rsid w:val="00096068"/>
    <w:rsid w:val="000A24CE"/>
    <w:rsid w:val="000A7442"/>
    <w:rsid w:val="000B08E9"/>
    <w:rsid w:val="000B29A4"/>
    <w:rsid w:val="000B4DD0"/>
    <w:rsid w:val="000B6E3A"/>
    <w:rsid w:val="000C1FE0"/>
    <w:rsid w:val="000C38AE"/>
    <w:rsid w:val="000C4A66"/>
    <w:rsid w:val="000C4D8E"/>
    <w:rsid w:val="000D1110"/>
    <w:rsid w:val="000D26B8"/>
    <w:rsid w:val="000E115C"/>
    <w:rsid w:val="000E37FE"/>
    <w:rsid w:val="000F0720"/>
    <w:rsid w:val="000F21E4"/>
    <w:rsid w:val="000F4E83"/>
    <w:rsid w:val="000F763B"/>
    <w:rsid w:val="00103875"/>
    <w:rsid w:val="00112EC0"/>
    <w:rsid w:val="001207DB"/>
    <w:rsid w:val="00123259"/>
    <w:rsid w:val="001243C4"/>
    <w:rsid w:val="00127B81"/>
    <w:rsid w:val="00134809"/>
    <w:rsid w:val="00147E9A"/>
    <w:rsid w:val="00150B62"/>
    <w:rsid w:val="00151B68"/>
    <w:rsid w:val="00156EEE"/>
    <w:rsid w:val="00157EAA"/>
    <w:rsid w:val="001643B9"/>
    <w:rsid w:val="00164F3F"/>
    <w:rsid w:val="00165ECA"/>
    <w:rsid w:val="00166B81"/>
    <w:rsid w:val="001675E5"/>
    <w:rsid w:val="00167DA8"/>
    <w:rsid w:val="00170EDF"/>
    <w:rsid w:val="00171177"/>
    <w:rsid w:val="00171551"/>
    <w:rsid w:val="001744A2"/>
    <w:rsid w:val="00182794"/>
    <w:rsid w:val="00184965"/>
    <w:rsid w:val="00190217"/>
    <w:rsid w:val="00192737"/>
    <w:rsid w:val="001A404E"/>
    <w:rsid w:val="001A412D"/>
    <w:rsid w:val="001A41A7"/>
    <w:rsid w:val="001A769B"/>
    <w:rsid w:val="001B3C29"/>
    <w:rsid w:val="001C0B9F"/>
    <w:rsid w:val="001C6792"/>
    <w:rsid w:val="001C6A0A"/>
    <w:rsid w:val="001C6EA1"/>
    <w:rsid w:val="001D5197"/>
    <w:rsid w:val="001E05CE"/>
    <w:rsid w:val="001E217D"/>
    <w:rsid w:val="001E6460"/>
    <w:rsid w:val="001F21B8"/>
    <w:rsid w:val="001F2B3C"/>
    <w:rsid w:val="001F3EED"/>
    <w:rsid w:val="001F455A"/>
    <w:rsid w:val="001F4B77"/>
    <w:rsid w:val="001F5A02"/>
    <w:rsid w:val="00201105"/>
    <w:rsid w:val="00201C24"/>
    <w:rsid w:val="002056B7"/>
    <w:rsid w:val="00205851"/>
    <w:rsid w:val="00207CBF"/>
    <w:rsid w:val="00207DD7"/>
    <w:rsid w:val="00213047"/>
    <w:rsid w:val="002139C8"/>
    <w:rsid w:val="002279BD"/>
    <w:rsid w:val="00230FBE"/>
    <w:rsid w:val="00231B41"/>
    <w:rsid w:val="0023361D"/>
    <w:rsid w:val="002346FF"/>
    <w:rsid w:val="002353A4"/>
    <w:rsid w:val="00241C81"/>
    <w:rsid w:val="0024382E"/>
    <w:rsid w:val="002454BF"/>
    <w:rsid w:val="00247209"/>
    <w:rsid w:val="00251E83"/>
    <w:rsid w:val="00255B7B"/>
    <w:rsid w:val="00263A07"/>
    <w:rsid w:val="002665D6"/>
    <w:rsid w:val="00266D15"/>
    <w:rsid w:val="00267AA3"/>
    <w:rsid w:val="00272065"/>
    <w:rsid w:val="00272624"/>
    <w:rsid w:val="00280532"/>
    <w:rsid w:val="002863CD"/>
    <w:rsid w:val="002A0595"/>
    <w:rsid w:val="002A1B75"/>
    <w:rsid w:val="002A2507"/>
    <w:rsid w:val="002A28A3"/>
    <w:rsid w:val="002A560F"/>
    <w:rsid w:val="002B6010"/>
    <w:rsid w:val="002B6D93"/>
    <w:rsid w:val="002B7B29"/>
    <w:rsid w:val="002C3F68"/>
    <w:rsid w:val="002C5099"/>
    <w:rsid w:val="002C5242"/>
    <w:rsid w:val="002C5316"/>
    <w:rsid w:val="002C5E15"/>
    <w:rsid w:val="002C697D"/>
    <w:rsid w:val="002D25DB"/>
    <w:rsid w:val="002D32A4"/>
    <w:rsid w:val="002E12DD"/>
    <w:rsid w:val="002F1A6E"/>
    <w:rsid w:val="002F3B39"/>
    <w:rsid w:val="002F7D7C"/>
    <w:rsid w:val="003003CA"/>
    <w:rsid w:val="00301939"/>
    <w:rsid w:val="00301DDE"/>
    <w:rsid w:val="003032F8"/>
    <w:rsid w:val="00314E3D"/>
    <w:rsid w:val="00323DB4"/>
    <w:rsid w:val="00326C5A"/>
    <w:rsid w:val="003352C5"/>
    <w:rsid w:val="00337C73"/>
    <w:rsid w:val="00341068"/>
    <w:rsid w:val="0034245E"/>
    <w:rsid w:val="00345C7B"/>
    <w:rsid w:val="00360613"/>
    <w:rsid w:val="003613A0"/>
    <w:rsid w:val="003614D4"/>
    <w:rsid w:val="00361EF1"/>
    <w:rsid w:val="00362CD4"/>
    <w:rsid w:val="00363E50"/>
    <w:rsid w:val="00364177"/>
    <w:rsid w:val="0036489A"/>
    <w:rsid w:val="00365484"/>
    <w:rsid w:val="003728BA"/>
    <w:rsid w:val="00381FE9"/>
    <w:rsid w:val="003825D8"/>
    <w:rsid w:val="00385D82"/>
    <w:rsid w:val="003868CB"/>
    <w:rsid w:val="003A5B81"/>
    <w:rsid w:val="003A6183"/>
    <w:rsid w:val="003A7731"/>
    <w:rsid w:val="003B097E"/>
    <w:rsid w:val="003B3E01"/>
    <w:rsid w:val="003D0522"/>
    <w:rsid w:val="003D552E"/>
    <w:rsid w:val="003E111F"/>
    <w:rsid w:val="003E222F"/>
    <w:rsid w:val="003F19DF"/>
    <w:rsid w:val="003F4244"/>
    <w:rsid w:val="003F684D"/>
    <w:rsid w:val="003F6A21"/>
    <w:rsid w:val="003F7C9E"/>
    <w:rsid w:val="0040370F"/>
    <w:rsid w:val="004053C9"/>
    <w:rsid w:val="004123B2"/>
    <w:rsid w:val="00413058"/>
    <w:rsid w:val="0042616B"/>
    <w:rsid w:val="00432079"/>
    <w:rsid w:val="00434C61"/>
    <w:rsid w:val="004379D5"/>
    <w:rsid w:val="00446EC7"/>
    <w:rsid w:val="004559F0"/>
    <w:rsid w:val="004624B6"/>
    <w:rsid w:val="0046538F"/>
    <w:rsid w:val="004670B0"/>
    <w:rsid w:val="004710A6"/>
    <w:rsid w:val="00473481"/>
    <w:rsid w:val="004756FF"/>
    <w:rsid w:val="004803EC"/>
    <w:rsid w:val="00480CB3"/>
    <w:rsid w:val="004813D9"/>
    <w:rsid w:val="004828E9"/>
    <w:rsid w:val="004829C8"/>
    <w:rsid w:val="00486160"/>
    <w:rsid w:val="00486ED0"/>
    <w:rsid w:val="00491AF6"/>
    <w:rsid w:val="00493893"/>
    <w:rsid w:val="00496F92"/>
    <w:rsid w:val="004A1170"/>
    <w:rsid w:val="004A4B9A"/>
    <w:rsid w:val="004A6E04"/>
    <w:rsid w:val="004B02B2"/>
    <w:rsid w:val="004B145A"/>
    <w:rsid w:val="004B383C"/>
    <w:rsid w:val="004B3DA9"/>
    <w:rsid w:val="004B601A"/>
    <w:rsid w:val="004C00C9"/>
    <w:rsid w:val="004C23AF"/>
    <w:rsid w:val="004C34CF"/>
    <w:rsid w:val="004C372E"/>
    <w:rsid w:val="004C3A44"/>
    <w:rsid w:val="004C724F"/>
    <w:rsid w:val="004D0E61"/>
    <w:rsid w:val="004D769A"/>
    <w:rsid w:val="004E4D85"/>
    <w:rsid w:val="004E519F"/>
    <w:rsid w:val="004E770D"/>
    <w:rsid w:val="004F08D1"/>
    <w:rsid w:val="004F2A2D"/>
    <w:rsid w:val="0050067B"/>
    <w:rsid w:val="0050359B"/>
    <w:rsid w:val="00520610"/>
    <w:rsid w:val="00520FB6"/>
    <w:rsid w:val="00522341"/>
    <w:rsid w:val="005242FE"/>
    <w:rsid w:val="00524D44"/>
    <w:rsid w:val="00533370"/>
    <w:rsid w:val="00533561"/>
    <w:rsid w:val="0053500E"/>
    <w:rsid w:val="005422CF"/>
    <w:rsid w:val="00545699"/>
    <w:rsid w:val="00547801"/>
    <w:rsid w:val="00550A81"/>
    <w:rsid w:val="0056084D"/>
    <w:rsid w:val="0056236F"/>
    <w:rsid w:val="0056520A"/>
    <w:rsid w:val="00566218"/>
    <w:rsid w:val="005715D4"/>
    <w:rsid w:val="00581F03"/>
    <w:rsid w:val="00582855"/>
    <w:rsid w:val="00592157"/>
    <w:rsid w:val="005940DB"/>
    <w:rsid w:val="0059753A"/>
    <w:rsid w:val="005A015E"/>
    <w:rsid w:val="005B74C3"/>
    <w:rsid w:val="005C20E6"/>
    <w:rsid w:val="005C5B42"/>
    <w:rsid w:val="005D6BC6"/>
    <w:rsid w:val="005E1B8E"/>
    <w:rsid w:val="005E5E20"/>
    <w:rsid w:val="005E60EF"/>
    <w:rsid w:val="005E64CE"/>
    <w:rsid w:val="005E7E88"/>
    <w:rsid w:val="005F12D3"/>
    <w:rsid w:val="006029B1"/>
    <w:rsid w:val="00605E2B"/>
    <w:rsid w:val="006125F9"/>
    <w:rsid w:val="00613165"/>
    <w:rsid w:val="00614108"/>
    <w:rsid w:val="00617469"/>
    <w:rsid w:val="0062004D"/>
    <w:rsid w:val="00621E18"/>
    <w:rsid w:val="006248DD"/>
    <w:rsid w:val="006263A5"/>
    <w:rsid w:val="006304A0"/>
    <w:rsid w:val="00631D97"/>
    <w:rsid w:val="00633BC6"/>
    <w:rsid w:val="00636D66"/>
    <w:rsid w:val="00637D67"/>
    <w:rsid w:val="006438DA"/>
    <w:rsid w:val="00643D82"/>
    <w:rsid w:val="00645EC8"/>
    <w:rsid w:val="0065501A"/>
    <w:rsid w:val="00655140"/>
    <w:rsid w:val="0065679C"/>
    <w:rsid w:val="00665D02"/>
    <w:rsid w:val="0067242E"/>
    <w:rsid w:val="0067293D"/>
    <w:rsid w:val="00674B66"/>
    <w:rsid w:val="00675B23"/>
    <w:rsid w:val="0067695B"/>
    <w:rsid w:val="00681714"/>
    <w:rsid w:val="00685654"/>
    <w:rsid w:val="00687AD4"/>
    <w:rsid w:val="00687D31"/>
    <w:rsid w:val="00697B23"/>
    <w:rsid w:val="006A44E6"/>
    <w:rsid w:val="006B0022"/>
    <w:rsid w:val="006B4BFD"/>
    <w:rsid w:val="006C5888"/>
    <w:rsid w:val="006D091F"/>
    <w:rsid w:val="006E05F7"/>
    <w:rsid w:val="006E2BE0"/>
    <w:rsid w:val="006E404E"/>
    <w:rsid w:val="006E5A5E"/>
    <w:rsid w:val="006E7025"/>
    <w:rsid w:val="006F1F20"/>
    <w:rsid w:val="006F2DB5"/>
    <w:rsid w:val="006F3B7E"/>
    <w:rsid w:val="006F3EA5"/>
    <w:rsid w:val="007040AB"/>
    <w:rsid w:val="00705845"/>
    <w:rsid w:val="0071125A"/>
    <w:rsid w:val="007124E6"/>
    <w:rsid w:val="007126BF"/>
    <w:rsid w:val="00714A36"/>
    <w:rsid w:val="00715942"/>
    <w:rsid w:val="00720754"/>
    <w:rsid w:val="00720D36"/>
    <w:rsid w:val="00721489"/>
    <w:rsid w:val="007228D9"/>
    <w:rsid w:val="00725C0C"/>
    <w:rsid w:val="00727AFF"/>
    <w:rsid w:val="00730E39"/>
    <w:rsid w:val="0073253A"/>
    <w:rsid w:val="00733D1C"/>
    <w:rsid w:val="0073526F"/>
    <w:rsid w:val="007355B1"/>
    <w:rsid w:val="007406D1"/>
    <w:rsid w:val="00745C19"/>
    <w:rsid w:val="00745D7E"/>
    <w:rsid w:val="0075061E"/>
    <w:rsid w:val="00752093"/>
    <w:rsid w:val="00752965"/>
    <w:rsid w:val="00761F5F"/>
    <w:rsid w:val="007644D7"/>
    <w:rsid w:val="0076505C"/>
    <w:rsid w:val="007651B4"/>
    <w:rsid w:val="00771EAB"/>
    <w:rsid w:val="00774AD3"/>
    <w:rsid w:val="00780F58"/>
    <w:rsid w:val="00783D47"/>
    <w:rsid w:val="00787511"/>
    <w:rsid w:val="00792A1D"/>
    <w:rsid w:val="00792C62"/>
    <w:rsid w:val="007957CA"/>
    <w:rsid w:val="0079687A"/>
    <w:rsid w:val="00797BB9"/>
    <w:rsid w:val="007A231B"/>
    <w:rsid w:val="007A2FE4"/>
    <w:rsid w:val="007A4A23"/>
    <w:rsid w:val="007A5F82"/>
    <w:rsid w:val="007A7F05"/>
    <w:rsid w:val="007B0D9C"/>
    <w:rsid w:val="007B299E"/>
    <w:rsid w:val="007B367E"/>
    <w:rsid w:val="007B436A"/>
    <w:rsid w:val="007B4B35"/>
    <w:rsid w:val="007C1ACD"/>
    <w:rsid w:val="007C4B1C"/>
    <w:rsid w:val="007D2EA3"/>
    <w:rsid w:val="007E0DC7"/>
    <w:rsid w:val="007E2CEB"/>
    <w:rsid w:val="007F1F4C"/>
    <w:rsid w:val="007F68DB"/>
    <w:rsid w:val="00801D8C"/>
    <w:rsid w:val="00802889"/>
    <w:rsid w:val="008056A2"/>
    <w:rsid w:val="008069E5"/>
    <w:rsid w:val="0080783A"/>
    <w:rsid w:val="008116F4"/>
    <w:rsid w:val="0081480B"/>
    <w:rsid w:val="0081676B"/>
    <w:rsid w:val="00816924"/>
    <w:rsid w:val="00816CA9"/>
    <w:rsid w:val="00821EC6"/>
    <w:rsid w:val="008221F7"/>
    <w:rsid w:val="00826F93"/>
    <w:rsid w:val="0083200C"/>
    <w:rsid w:val="00834314"/>
    <w:rsid w:val="00860A98"/>
    <w:rsid w:val="008618AB"/>
    <w:rsid w:val="00862BE6"/>
    <w:rsid w:val="00863E54"/>
    <w:rsid w:val="00864563"/>
    <w:rsid w:val="00866E6C"/>
    <w:rsid w:val="008744DB"/>
    <w:rsid w:val="0087558D"/>
    <w:rsid w:val="00881033"/>
    <w:rsid w:val="0088166E"/>
    <w:rsid w:val="008838C8"/>
    <w:rsid w:val="00890112"/>
    <w:rsid w:val="00893E3C"/>
    <w:rsid w:val="00893FF0"/>
    <w:rsid w:val="0089636E"/>
    <w:rsid w:val="008A0282"/>
    <w:rsid w:val="008A30AA"/>
    <w:rsid w:val="008A4DED"/>
    <w:rsid w:val="008A6098"/>
    <w:rsid w:val="008B5C61"/>
    <w:rsid w:val="008B793C"/>
    <w:rsid w:val="008C016E"/>
    <w:rsid w:val="008C0945"/>
    <w:rsid w:val="008C2516"/>
    <w:rsid w:val="008D0E5B"/>
    <w:rsid w:val="008D27E0"/>
    <w:rsid w:val="008D6D0C"/>
    <w:rsid w:val="008D7DD0"/>
    <w:rsid w:val="008E151A"/>
    <w:rsid w:val="008F17BB"/>
    <w:rsid w:val="008F3C85"/>
    <w:rsid w:val="00910C51"/>
    <w:rsid w:val="00911129"/>
    <w:rsid w:val="0091605D"/>
    <w:rsid w:val="0091677A"/>
    <w:rsid w:val="00917707"/>
    <w:rsid w:val="0092026C"/>
    <w:rsid w:val="00922392"/>
    <w:rsid w:val="00923215"/>
    <w:rsid w:val="009336BD"/>
    <w:rsid w:val="009346A5"/>
    <w:rsid w:val="00935B74"/>
    <w:rsid w:val="00941E1D"/>
    <w:rsid w:val="009425E1"/>
    <w:rsid w:val="00943CFF"/>
    <w:rsid w:val="00944004"/>
    <w:rsid w:val="009470F2"/>
    <w:rsid w:val="009501AC"/>
    <w:rsid w:val="00951EF8"/>
    <w:rsid w:val="00952145"/>
    <w:rsid w:val="00953E07"/>
    <w:rsid w:val="00954605"/>
    <w:rsid w:val="009570A3"/>
    <w:rsid w:val="00957BE1"/>
    <w:rsid w:val="009606F5"/>
    <w:rsid w:val="00960C58"/>
    <w:rsid w:val="009623A9"/>
    <w:rsid w:val="00962A92"/>
    <w:rsid w:val="0096310B"/>
    <w:rsid w:val="00963E52"/>
    <w:rsid w:val="009652F2"/>
    <w:rsid w:val="009668F0"/>
    <w:rsid w:val="00974DA5"/>
    <w:rsid w:val="00982673"/>
    <w:rsid w:val="0099029E"/>
    <w:rsid w:val="00990D9D"/>
    <w:rsid w:val="00995B33"/>
    <w:rsid w:val="009A1844"/>
    <w:rsid w:val="009C1D14"/>
    <w:rsid w:val="009D2636"/>
    <w:rsid w:val="009E759D"/>
    <w:rsid w:val="009F12E7"/>
    <w:rsid w:val="009F45F2"/>
    <w:rsid w:val="00A00655"/>
    <w:rsid w:val="00A00F2B"/>
    <w:rsid w:val="00A107CE"/>
    <w:rsid w:val="00A10A3B"/>
    <w:rsid w:val="00A228BF"/>
    <w:rsid w:val="00A256DB"/>
    <w:rsid w:val="00A2732E"/>
    <w:rsid w:val="00A30DBB"/>
    <w:rsid w:val="00A31123"/>
    <w:rsid w:val="00A32093"/>
    <w:rsid w:val="00A32E1C"/>
    <w:rsid w:val="00A34B62"/>
    <w:rsid w:val="00A34B90"/>
    <w:rsid w:val="00A3582F"/>
    <w:rsid w:val="00A41878"/>
    <w:rsid w:val="00A4556E"/>
    <w:rsid w:val="00A45D22"/>
    <w:rsid w:val="00A46EFA"/>
    <w:rsid w:val="00A47F58"/>
    <w:rsid w:val="00A530F8"/>
    <w:rsid w:val="00A56406"/>
    <w:rsid w:val="00A67E69"/>
    <w:rsid w:val="00A801EE"/>
    <w:rsid w:val="00A8297B"/>
    <w:rsid w:val="00A8522C"/>
    <w:rsid w:val="00A87A45"/>
    <w:rsid w:val="00A918A6"/>
    <w:rsid w:val="00A948B8"/>
    <w:rsid w:val="00A978A4"/>
    <w:rsid w:val="00AA02BE"/>
    <w:rsid w:val="00AB5C3D"/>
    <w:rsid w:val="00AC1C1B"/>
    <w:rsid w:val="00AC344E"/>
    <w:rsid w:val="00AC5876"/>
    <w:rsid w:val="00AD0546"/>
    <w:rsid w:val="00AE0704"/>
    <w:rsid w:val="00AE1EF1"/>
    <w:rsid w:val="00AE3B6C"/>
    <w:rsid w:val="00AF0F10"/>
    <w:rsid w:val="00AF70F7"/>
    <w:rsid w:val="00B02139"/>
    <w:rsid w:val="00B02CCF"/>
    <w:rsid w:val="00B02EB8"/>
    <w:rsid w:val="00B11EC0"/>
    <w:rsid w:val="00B2215D"/>
    <w:rsid w:val="00B23C00"/>
    <w:rsid w:val="00B24529"/>
    <w:rsid w:val="00B24E7F"/>
    <w:rsid w:val="00B26EEC"/>
    <w:rsid w:val="00B33007"/>
    <w:rsid w:val="00B35C48"/>
    <w:rsid w:val="00B37CE4"/>
    <w:rsid w:val="00B41976"/>
    <w:rsid w:val="00B43987"/>
    <w:rsid w:val="00B50313"/>
    <w:rsid w:val="00B52005"/>
    <w:rsid w:val="00B55D03"/>
    <w:rsid w:val="00B6006E"/>
    <w:rsid w:val="00B632B1"/>
    <w:rsid w:val="00B70B62"/>
    <w:rsid w:val="00B800BA"/>
    <w:rsid w:val="00B80BFA"/>
    <w:rsid w:val="00B82AF9"/>
    <w:rsid w:val="00B83DD1"/>
    <w:rsid w:val="00B878F1"/>
    <w:rsid w:val="00B90B2C"/>
    <w:rsid w:val="00B92DDF"/>
    <w:rsid w:val="00B95311"/>
    <w:rsid w:val="00B959FE"/>
    <w:rsid w:val="00B95ADD"/>
    <w:rsid w:val="00BA19AD"/>
    <w:rsid w:val="00BA1A8A"/>
    <w:rsid w:val="00BA3600"/>
    <w:rsid w:val="00BA584F"/>
    <w:rsid w:val="00BA5CAE"/>
    <w:rsid w:val="00BB1DD4"/>
    <w:rsid w:val="00BB485A"/>
    <w:rsid w:val="00BB6019"/>
    <w:rsid w:val="00BC5731"/>
    <w:rsid w:val="00BD3F9B"/>
    <w:rsid w:val="00BD5DFB"/>
    <w:rsid w:val="00BE10F7"/>
    <w:rsid w:val="00BE2353"/>
    <w:rsid w:val="00BE56FB"/>
    <w:rsid w:val="00BE61CA"/>
    <w:rsid w:val="00BF110E"/>
    <w:rsid w:val="00BF11A4"/>
    <w:rsid w:val="00BF4463"/>
    <w:rsid w:val="00BF7588"/>
    <w:rsid w:val="00C00526"/>
    <w:rsid w:val="00C0190E"/>
    <w:rsid w:val="00C023EF"/>
    <w:rsid w:val="00C07DE5"/>
    <w:rsid w:val="00C103B5"/>
    <w:rsid w:val="00C12BE8"/>
    <w:rsid w:val="00C13E3A"/>
    <w:rsid w:val="00C163FA"/>
    <w:rsid w:val="00C234A7"/>
    <w:rsid w:val="00C3135C"/>
    <w:rsid w:val="00C32BD3"/>
    <w:rsid w:val="00C346AE"/>
    <w:rsid w:val="00C35833"/>
    <w:rsid w:val="00C36B0F"/>
    <w:rsid w:val="00C37B1A"/>
    <w:rsid w:val="00C42BD1"/>
    <w:rsid w:val="00C4365A"/>
    <w:rsid w:val="00C43DDC"/>
    <w:rsid w:val="00C45A55"/>
    <w:rsid w:val="00C511EA"/>
    <w:rsid w:val="00C51318"/>
    <w:rsid w:val="00C5436E"/>
    <w:rsid w:val="00C65877"/>
    <w:rsid w:val="00C70BD7"/>
    <w:rsid w:val="00C72B6C"/>
    <w:rsid w:val="00C73833"/>
    <w:rsid w:val="00C747D4"/>
    <w:rsid w:val="00C774BB"/>
    <w:rsid w:val="00C83F9A"/>
    <w:rsid w:val="00C841E0"/>
    <w:rsid w:val="00C846B8"/>
    <w:rsid w:val="00C9073B"/>
    <w:rsid w:val="00C90CD4"/>
    <w:rsid w:val="00C949B8"/>
    <w:rsid w:val="00C94E5A"/>
    <w:rsid w:val="00C96EF9"/>
    <w:rsid w:val="00CA2521"/>
    <w:rsid w:val="00CA2687"/>
    <w:rsid w:val="00CB34D3"/>
    <w:rsid w:val="00CB71B5"/>
    <w:rsid w:val="00CC0FCA"/>
    <w:rsid w:val="00CC56D8"/>
    <w:rsid w:val="00CD2AB8"/>
    <w:rsid w:val="00CE217D"/>
    <w:rsid w:val="00CE2A34"/>
    <w:rsid w:val="00CE3FE8"/>
    <w:rsid w:val="00CE4E63"/>
    <w:rsid w:val="00CE5300"/>
    <w:rsid w:val="00CF0C2B"/>
    <w:rsid w:val="00CF517A"/>
    <w:rsid w:val="00D01CEC"/>
    <w:rsid w:val="00D01E14"/>
    <w:rsid w:val="00D02F82"/>
    <w:rsid w:val="00D035CB"/>
    <w:rsid w:val="00D04BD5"/>
    <w:rsid w:val="00D12BA5"/>
    <w:rsid w:val="00D1306F"/>
    <w:rsid w:val="00D20FC2"/>
    <w:rsid w:val="00D21A33"/>
    <w:rsid w:val="00D23811"/>
    <w:rsid w:val="00D24EFC"/>
    <w:rsid w:val="00D26A32"/>
    <w:rsid w:val="00D27B00"/>
    <w:rsid w:val="00D31D85"/>
    <w:rsid w:val="00D31E0F"/>
    <w:rsid w:val="00D37B80"/>
    <w:rsid w:val="00D438C8"/>
    <w:rsid w:val="00D465AF"/>
    <w:rsid w:val="00D468D1"/>
    <w:rsid w:val="00D47866"/>
    <w:rsid w:val="00D5289D"/>
    <w:rsid w:val="00D5464A"/>
    <w:rsid w:val="00D552D4"/>
    <w:rsid w:val="00D55800"/>
    <w:rsid w:val="00D61FD0"/>
    <w:rsid w:val="00D674C4"/>
    <w:rsid w:val="00D743AC"/>
    <w:rsid w:val="00D80731"/>
    <w:rsid w:val="00D84405"/>
    <w:rsid w:val="00D84A28"/>
    <w:rsid w:val="00D90B99"/>
    <w:rsid w:val="00D91A6B"/>
    <w:rsid w:val="00D92A13"/>
    <w:rsid w:val="00D931A7"/>
    <w:rsid w:val="00DA2466"/>
    <w:rsid w:val="00DA2862"/>
    <w:rsid w:val="00DA3871"/>
    <w:rsid w:val="00DA4D3F"/>
    <w:rsid w:val="00DA6D10"/>
    <w:rsid w:val="00DB3AF7"/>
    <w:rsid w:val="00DB5CCE"/>
    <w:rsid w:val="00DC6B8C"/>
    <w:rsid w:val="00DC72A5"/>
    <w:rsid w:val="00DD75D4"/>
    <w:rsid w:val="00DE1633"/>
    <w:rsid w:val="00DF0A8D"/>
    <w:rsid w:val="00DF5ADA"/>
    <w:rsid w:val="00E00644"/>
    <w:rsid w:val="00E019D4"/>
    <w:rsid w:val="00E04F3E"/>
    <w:rsid w:val="00E13A7E"/>
    <w:rsid w:val="00E13BD9"/>
    <w:rsid w:val="00E16EB9"/>
    <w:rsid w:val="00E17DD6"/>
    <w:rsid w:val="00E21B8F"/>
    <w:rsid w:val="00E26545"/>
    <w:rsid w:val="00E26D5C"/>
    <w:rsid w:val="00E303C6"/>
    <w:rsid w:val="00E33C39"/>
    <w:rsid w:val="00E34225"/>
    <w:rsid w:val="00E37E34"/>
    <w:rsid w:val="00E40869"/>
    <w:rsid w:val="00E40EEE"/>
    <w:rsid w:val="00E430EC"/>
    <w:rsid w:val="00E509AA"/>
    <w:rsid w:val="00E541BE"/>
    <w:rsid w:val="00E606F9"/>
    <w:rsid w:val="00E62BC3"/>
    <w:rsid w:val="00E63164"/>
    <w:rsid w:val="00E64C69"/>
    <w:rsid w:val="00E67847"/>
    <w:rsid w:val="00E67CEB"/>
    <w:rsid w:val="00E718D8"/>
    <w:rsid w:val="00E74466"/>
    <w:rsid w:val="00E82CF8"/>
    <w:rsid w:val="00E86806"/>
    <w:rsid w:val="00E86ACE"/>
    <w:rsid w:val="00E94887"/>
    <w:rsid w:val="00E96805"/>
    <w:rsid w:val="00EA37CD"/>
    <w:rsid w:val="00EA4427"/>
    <w:rsid w:val="00EB331F"/>
    <w:rsid w:val="00EC0854"/>
    <w:rsid w:val="00ED1040"/>
    <w:rsid w:val="00ED4986"/>
    <w:rsid w:val="00EE54E8"/>
    <w:rsid w:val="00EE6F7A"/>
    <w:rsid w:val="00EF124B"/>
    <w:rsid w:val="00EF3F3B"/>
    <w:rsid w:val="00EF408D"/>
    <w:rsid w:val="00EF5509"/>
    <w:rsid w:val="00EF56FC"/>
    <w:rsid w:val="00F04709"/>
    <w:rsid w:val="00F075E7"/>
    <w:rsid w:val="00F10E0F"/>
    <w:rsid w:val="00F13C0D"/>
    <w:rsid w:val="00F14282"/>
    <w:rsid w:val="00F20509"/>
    <w:rsid w:val="00F23ACF"/>
    <w:rsid w:val="00F40D04"/>
    <w:rsid w:val="00F40F33"/>
    <w:rsid w:val="00F41E30"/>
    <w:rsid w:val="00F479F2"/>
    <w:rsid w:val="00F5261D"/>
    <w:rsid w:val="00F62285"/>
    <w:rsid w:val="00F6333A"/>
    <w:rsid w:val="00F63D36"/>
    <w:rsid w:val="00F6535F"/>
    <w:rsid w:val="00F67CF5"/>
    <w:rsid w:val="00F7003C"/>
    <w:rsid w:val="00F72DD9"/>
    <w:rsid w:val="00F814D3"/>
    <w:rsid w:val="00F82422"/>
    <w:rsid w:val="00F85118"/>
    <w:rsid w:val="00F87CA1"/>
    <w:rsid w:val="00F91F48"/>
    <w:rsid w:val="00F92C91"/>
    <w:rsid w:val="00F967C3"/>
    <w:rsid w:val="00F97630"/>
    <w:rsid w:val="00FA2E2E"/>
    <w:rsid w:val="00FB0FE8"/>
    <w:rsid w:val="00FB2D1A"/>
    <w:rsid w:val="00FB4334"/>
    <w:rsid w:val="00FB4D29"/>
    <w:rsid w:val="00FB64FF"/>
    <w:rsid w:val="00FC0168"/>
    <w:rsid w:val="00FC061E"/>
    <w:rsid w:val="00FE0461"/>
    <w:rsid w:val="00FE0F68"/>
    <w:rsid w:val="00FF18AA"/>
    <w:rsid w:val="00FF463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0A6"/>
    <w:pPr>
      <w:keepNext/>
      <w:keepLines/>
      <w:shd w:val="clear" w:color="auto" w:fill="D9D9D9" w:themeFill="background1" w:themeFillShade="D9"/>
      <w:tabs>
        <w:tab w:val="left" w:pos="6452"/>
      </w:tabs>
      <w:spacing w:before="240" w:after="120"/>
      <w:ind w:right="-76"/>
      <w:outlineLvl w:val="0"/>
    </w:pPr>
    <w:rPr>
      <w:rFonts w:eastAsia="Times New Roman" w:cs="Arial"/>
      <w:b/>
      <w:bCs/>
      <w:sz w:val="28"/>
      <w:szCs w:val="2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0A6"/>
    <w:rPr>
      <w:rFonts w:eastAsia="Times New Roman" w:cs="Arial"/>
      <w:b/>
      <w:bCs/>
      <w:sz w:val="28"/>
      <w:szCs w:val="26"/>
      <w:shd w:val="clear" w:color="auto" w:fill="D9D9D9" w:themeFill="background1" w:themeFillShade="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65501A"/>
    <w:pPr>
      <w:numPr>
        <w:numId w:val="37"/>
      </w:numPr>
      <w:spacing w:after="120" w:line="264" w:lineRule="auto"/>
      <w:jc w:val="both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5501A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FAStyle">
    <w:name w:val="FA Style"/>
    <w:basedOn w:val="Normal"/>
    <w:link w:val="FAStyleChar"/>
    <w:qFormat/>
    <w:rsid w:val="00F20509"/>
    <w:pPr>
      <w:spacing w:before="120"/>
      <w:jc w:val="both"/>
    </w:pPr>
    <w:rPr>
      <w:rFonts w:cs="Arial"/>
      <w:b/>
      <w:szCs w:val="20"/>
      <w:u w:val="single"/>
      <w:lang w:val="en-US"/>
    </w:rPr>
  </w:style>
  <w:style w:type="paragraph" w:customStyle="1" w:styleId="Sourcecode">
    <w:name w:val="Source code"/>
    <w:basedOn w:val="Normal"/>
    <w:link w:val="SourcecodeChar"/>
    <w:qFormat/>
    <w:rsid w:val="00BB1DD4"/>
    <w:pPr>
      <w:numPr>
        <w:numId w:val="21"/>
      </w:numPr>
      <w:shd w:val="pct10" w:color="auto" w:fill="auto"/>
      <w:spacing w:after="0" w:line="240" w:lineRule="auto"/>
      <w:ind w:left="714" w:hanging="357"/>
    </w:pPr>
    <w:rPr>
      <w:rFonts w:ascii="Consolas" w:hAnsi="Consolas"/>
      <w:color w:val="0D0D0D" w:themeColor="text1" w:themeTint="F2"/>
      <w:sz w:val="20"/>
      <w:szCs w:val="20"/>
      <w:lang w:val="en-US"/>
    </w:rPr>
  </w:style>
  <w:style w:type="character" w:customStyle="1" w:styleId="FAStyleChar">
    <w:name w:val="FA Style Char"/>
    <w:basedOn w:val="DefaultParagraphFont"/>
    <w:link w:val="FAStyle"/>
    <w:rsid w:val="00F20509"/>
    <w:rPr>
      <w:rFonts w:cs="Arial"/>
      <w:b/>
      <w:sz w:val="22"/>
      <w:u w:val="single"/>
    </w:rPr>
  </w:style>
  <w:style w:type="character" w:customStyle="1" w:styleId="SourcecodeChar">
    <w:name w:val="Source code Char"/>
    <w:basedOn w:val="DefaultParagraphFont"/>
    <w:link w:val="Sourcecode"/>
    <w:rsid w:val="00BB1DD4"/>
    <w:rPr>
      <w:rFonts w:ascii="Consolas" w:hAnsi="Consolas"/>
      <w:color w:val="0D0D0D" w:themeColor="text1" w:themeTint="F2"/>
      <w:shd w:val="pct10" w:color="auto" w:fill="auto"/>
    </w:rPr>
  </w:style>
  <w:style w:type="character" w:styleId="Strong">
    <w:name w:val="Strong"/>
    <w:basedOn w:val="DefaultParagraphFont"/>
    <w:uiPriority w:val="22"/>
    <w:qFormat/>
    <w:rsid w:val="005715D4"/>
    <w:rPr>
      <w:b/>
      <w:bCs/>
    </w:rPr>
  </w:style>
  <w:style w:type="paragraph" w:styleId="NoSpacing">
    <w:name w:val="No Spacing"/>
    <w:uiPriority w:val="1"/>
    <w:qFormat/>
    <w:rsid w:val="00033237"/>
    <w:rPr>
      <w:sz w:val="22"/>
      <w:szCs w:val="22"/>
      <w:lang w:val="vi-VN"/>
    </w:rPr>
  </w:style>
  <w:style w:type="paragraph" w:customStyle="1" w:styleId="Heading61">
    <w:name w:val="Heading 61"/>
    <w:basedOn w:val="Normal"/>
    <w:qFormat/>
    <w:rsid w:val="00ED1040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D72F0-3FEE-458C-84EC-3DEAFFB4F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744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2933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Nguyen Thi Dieu (FA.TOD)</cp:lastModifiedBy>
  <cp:revision>566</cp:revision>
  <cp:lastPrinted>2019-06-11T08:09:00Z</cp:lastPrinted>
  <dcterms:created xsi:type="dcterms:W3CDTF">2019-06-10T03:55:00Z</dcterms:created>
  <dcterms:modified xsi:type="dcterms:W3CDTF">2019-08-06T08:51:00Z</dcterms:modified>
  <cp:category>Template</cp:category>
  <cp:contentStatus>20/11/2012</cp:contentStatus>
</cp:coreProperties>
</file>